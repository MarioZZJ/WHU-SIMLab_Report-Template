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5C" w:rsidRPr="0010460C" w:rsidRDefault="00586347" w:rsidP="0010460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实验报告</w:t>
      </w:r>
    </w:p>
    <w:tbl>
      <w:tblPr>
        <w:tblW w:w="846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594"/>
        <w:gridCol w:w="847"/>
        <w:gridCol w:w="996"/>
        <w:gridCol w:w="992"/>
        <w:gridCol w:w="1851"/>
        <w:gridCol w:w="1320"/>
        <w:gridCol w:w="1332"/>
      </w:tblGrid>
      <w:tr w:rsidR="00A4335C" w:rsidTr="00BD04DD">
        <w:trPr>
          <w:trHeight w:val="820"/>
        </w:trPr>
        <w:tc>
          <w:tcPr>
            <w:tcW w:w="1122" w:type="dxa"/>
            <w:gridSpan w:val="2"/>
            <w:vAlign w:val="center"/>
          </w:tcPr>
          <w:p w:rsidR="00A4335C" w:rsidRDefault="005863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:rsidR="00A4335C" w:rsidRDefault="00A4335C">
            <w:pPr>
              <w:jc w:val="center"/>
            </w:pPr>
          </w:p>
        </w:tc>
        <w:tc>
          <w:tcPr>
            <w:tcW w:w="992" w:type="dxa"/>
            <w:vAlign w:val="center"/>
          </w:tcPr>
          <w:p w:rsidR="00A4335C" w:rsidRDefault="00586347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51" w:type="dxa"/>
            <w:vAlign w:val="center"/>
          </w:tcPr>
          <w:p w:rsidR="00A4335C" w:rsidRDefault="00A4335C">
            <w:pPr>
              <w:jc w:val="center"/>
            </w:pPr>
          </w:p>
        </w:tc>
        <w:tc>
          <w:tcPr>
            <w:tcW w:w="1320" w:type="dxa"/>
            <w:vAlign w:val="center"/>
          </w:tcPr>
          <w:p w:rsidR="00A4335C" w:rsidRDefault="00586347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332" w:type="dxa"/>
            <w:vAlign w:val="center"/>
          </w:tcPr>
          <w:p w:rsidR="00A4335C" w:rsidRDefault="00A4335C">
            <w:pPr>
              <w:jc w:val="center"/>
            </w:pPr>
          </w:p>
        </w:tc>
      </w:tr>
      <w:tr w:rsidR="00A4335C" w:rsidTr="00BD04DD">
        <w:trPr>
          <w:trHeight w:val="785"/>
        </w:trPr>
        <w:tc>
          <w:tcPr>
            <w:tcW w:w="1122" w:type="dxa"/>
            <w:gridSpan w:val="2"/>
            <w:vAlign w:val="center"/>
          </w:tcPr>
          <w:p w:rsidR="00A4335C" w:rsidRDefault="005863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  <w:p w:rsidR="00A4335C" w:rsidRDefault="0058634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（考核档次或分数）</w:t>
            </w:r>
          </w:p>
        </w:tc>
        <w:tc>
          <w:tcPr>
            <w:tcW w:w="1843" w:type="dxa"/>
            <w:gridSpan w:val="2"/>
            <w:vAlign w:val="center"/>
          </w:tcPr>
          <w:p w:rsidR="00A4335C" w:rsidRDefault="00A4335C">
            <w:pPr>
              <w:jc w:val="center"/>
            </w:pPr>
          </w:p>
        </w:tc>
        <w:tc>
          <w:tcPr>
            <w:tcW w:w="992" w:type="dxa"/>
            <w:vAlign w:val="center"/>
          </w:tcPr>
          <w:p w:rsidR="00A4335C" w:rsidRDefault="0058634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851" w:type="dxa"/>
            <w:vAlign w:val="center"/>
          </w:tcPr>
          <w:p w:rsidR="00A4335C" w:rsidRDefault="00A4335C">
            <w:pPr>
              <w:jc w:val="center"/>
            </w:pPr>
          </w:p>
        </w:tc>
        <w:tc>
          <w:tcPr>
            <w:tcW w:w="1320" w:type="dxa"/>
            <w:vAlign w:val="center"/>
          </w:tcPr>
          <w:p w:rsidR="00A4335C" w:rsidRDefault="00586347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32" w:type="dxa"/>
            <w:vAlign w:val="center"/>
          </w:tcPr>
          <w:p w:rsidR="00A4335C" w:rsidRDefault="00A4335C">
            <w:pPr>
              <w:jc w:val="center"/>
            </w:pPr>
          </w:p>
        </w:tc>
      </w:tr>
      <w:tr w:rsidR="0010460C" w:rsidTr="00BD04DD">
        <w:trPr>
          <w:trHeight w:val="790"/>
        </w:trPr>
        <w:tc>
          <w:tcPr>
            <w:tcW w:w="2965" w:type="dxa"/>
            <w:gridSpan w:val="4"/>
          </w:tcPr>
          <w:p w:rsidR="0010460C" w:rsidRDefault="0010460C" w:rsidP="0010460C">
            <w:r>
              <w:rPr>
                <w:rFonts w:hint="eastAsia"/>
              </w:rPr>
              <w:t>实验类型：</w:t>
            </w:r>
          </w:p>
          <w:p w:rsidR="0010460C" w:rsidRDefault="00BD04DD" w:rsidP="0010460C">
            <w:pPr>
              <w:rPr>
                <w:rFonts w:ascii="宋体" w:eastAsia="宋体" w:hAnsi="宋体"/>
              </w:rPr>
            </w:pPr>
            <w:r w:rsidRPr="00714C9E">
              <w:rPr>
                <w:rFonts w:ascii="宋体" w:eastAsia="宋体" w:hAnsi="宋体" w:hint="eastAsia"/>
                <w:sz w:val="24"/>
              </w:rPr>
              <w:sym w:font="Wingdings 2" w:char="F052"/>
            </w:r>
            <w:r w:rsidR="007D21E8">
              <w:rPr>
                <w:rFonts w:ascii="宋体" w:eastAsia="宋体" w:hAnsi="宋体" w:hint="eastAsia"/>
              </w:rPr>
              <w:t>独立</w:t>
            </w:r>
            <w:r w:rsidR="0010460C">
              <w:rPr>
                <w:rFonts w:ascii="宋体" w:eastAsia="宋体" w:hAnsi="宋体" w:hint="eastAsia"/>
              </w:rPr>
              <w:t>实验</w:t>
            </w:r>
            <w:r w:rsidR="007D21E8">
              <w:rPr>
                <w:rFonts w:ascii="宋体" w:eastAsia="宋体" w:hAnsi="宋体" w:hint="eastAsia"/>
              </w:rPr>
              <w:t>课</w:t>
            </w:r>
          </w:p>
          <w:p w:rsidR="007D21E8" w:rsidRPr="007D21E8" w:rsidRDefault="007D21E8" w:rsidP="0010460C">
            <w:r>
              <w:rPr>
                <w:rFonts w:ascii="宋体" w:eastAsia="宋体" w:hAnsi="宋体" w:hint="eastAsia"/>
              </w:rPr>
              <w:t>□含实验的理论课</w:t>
            </w:r>
          </w:p>
          <w:p w:rsidR="0010460C" w:rsidRDefault="0010460C" w:rsidP="0010460C"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计划外自选开放实验</w:t>
            </w:r>
          </w:p>
          <w:p w:rsidR="0010460C" w:rsidRDefault="0010460C" w:rsidP="0010460C"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学生自主</w:t>
            </w:r>
            <w:proofErr w:type="gramStart"/>
            <w:r>
              <w:rPr>
                <w:rFonts w:hint="eastAsia"/>
              </w:rPr>
              <w:t>式开放</w:t>
            </w:r>
            <w:proofErr w:type="gramEnd"/>
            <w:r>
              <w:rPr>
                <w:rFonts w:hint="eastAsia"/>
              </w:rPr>
              <w:t>实验</w:t>
            </w:r>
          </w:p>
          <w:p w:rsidR="0010460C" w:rsidRPr="0010460C" w:rsidRDefault="0010460C" w:rsidP="0010460C"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大学生科技竞赛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0460C" w:rsidRDefault="0010460C" w:rsidP="00C336D6">
            <w:r>
              <w:rPr>
                <w:rFonts w:hint="eastAsia"/>
              </w:rPr>
              <w:t>实验日期：</w:t>
            </w:r>
          </w:p>
          <w:p w:rsidR="00871A61" w:rsidRDefault="0010460C" w:rsidP="00C336D6">
            <w:r>
              <w:rPr>
                <w:rFonts w:hint="eastAsia"/>
              </w:rPr>
              <w:t>20</w:t>
            </w:r>
            <w:r w:rsidRPr="00871A61">
              <w:rPr>
                <w:rFonts w:hint="eastAsia"/>
                <w:u w:val="single"/>
              </w:rPr>
              <w:t xml:space="preserve"> </w:t>
            </w:r>
            <w:r w:rsidR="008F2F41">
              <w:rPr>
                <w:u w:val="single"/>
              </w:rPr>
              <w:t xml:space="preserve"> </w:t>
            </w:r>
            <w:bookmarkStart w:id="0" w:name="_GoBack"/>
            <w:bookmarkEnd w:id="0"/>
            <w:r w:rsidRPr="00871A61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年</w:t>
            </w:r>
            <w:r w:rsidRPr="00871A61">
              <w:rPr>
                <w:rFonts w:hint="eastAsia"/>
                <w:u w:val="single"/>
              </w:rPr>
              <w:t xml:space="preserve"> </w:t>
            </w:r>
            <w:r w:rsidR="00871A61">
              <w:rPr>
                <w:rFonts w:hint="eastAsia"/>
                <w:u w:val="single"/>
              </w:rPr>
              <w:t xml:space="preserve"> </w:t>
            </w:r>
            <w:r w:rsidRPr="00871A61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学期，</w:t>
            </w:r>
          </w:p>
          <w:p w:rsidR="0010460C" w:rsidRDefault="0010460C" w:rsidP="00C336D6">
            <w:r>
              <w:rPr>
                <w:rFonts w:hint="eastAsia"/>
              </w:rPr>
              <w:t>第</w:t>
            </w:r>
            <w:r w:rsidRPr="00871A61">
              <w:rPr>
                <w:rFonts w:hint="eastAsia"/>
                <w:u w:val="single"/>
              </w:rPr>
              <w:t xml:space="preserve">   </w:t>
            </w:r>
            <w:r w:rsidR="00871A61" w:rsidRPr="00871A61">
              <w:rPr>
                <w:rFonts w:hint="eastAsia"/>
                <w:u w:val="single"/>
              </w:rPr>
              <w:t xml:space="preserve"> </w:t>
            </w:r>
            <w:r w:rsidR="005E6E6E"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周</w:t>
            </w:r>
          </w:p>
        </w:tc>
        <w:tc>
          <w:tcPr>
            <w:tcW w:w="265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0460C" w:rsidRDefault="00871A61">
            <w:pPr>
              <w:widowControl/>
              <w:jc w:val="left"/>
            </w:pPr>
            <w:r>
              <w:rPr>
                <w:rFonts w:hint="eastAsia"/>
              </w:rPr>
              <w:t>实验学时数：</w:t>
            </w:r>
          </w:p>
          <w:p w:rsidR="00871A61" w:rsidRDefault="00871A61">
            <w:pPr>
              <w:widowControl/>
              <w:jc w:val="left"/>
            </w:pPr>
          </w:p>
          <w:p w:rsidR="0010460C" w:rsidRDefault="00871A61" w:rsidP="0010460C">
            <w:r w:rsidRPr="00871A61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学时</w:t>
            </w:r>
          </w:p>
        </w:tc>
      </w:tr>
      <w:tr w:rsidR="00A70B8B" w:rsidTr="00A70B8B">
        <w:trPr>
          <w:trHeight w:val="633"/>
        </w:trPr>
        <w:tc>
          <w:tcPr>
            <w:tcW w:w="8460" w:type="dxa"/>
            <w:gridSpan w:val="8"/>
          </w:tcPr>
          <w:p w:rsidR="00A70B8B" w:rsidRDefault="00A70B8B" w:rsidP="00C336D6">
            <w:r>
              <w:rPr>
                <w:rFonts w:hint="eastAsia"/>
              </w:rPr>
              <w:t>相关课程：</w:t>
            </w:r>
            <w:r w:rsidR="00B160C1">
              <w:t xml:space="preserve"> </w:t>
            </w:r>
          </w:p>
        </w:tc>
      </w:tr>
      <w:tr w:rsidR="00A70B8B" w:rsidTr="00A70B8B">
        <w:trPr>
          <w:trHeight w:val="633"/>
        </w:trPr>
        <w:tc>
          <w:tcPr>
            <w:tcW w:w="8460" w:type="dxa"/>
            <w:gridSpan w:val="8"/>
          </w:tcPr>
          <w:p w:rsidR="00A70B8B" w:rsidRDefault="00A70B8B" w:rsidP="00C336D6">
            <w:r>
              <w:rPr>
                <w:rFonts w:hint="eastAsia"/>
              </w:rPr>
              <w:t>相关科研项目：</w:t>
            </w:r>
          </w:p>
        </w:tc>
      </w:tr>
      <w:tr w:rsidR="0010460C" w:rsidTr="00C336D6">
        <w:trPr>
          <w:trHeight w:val="495"/>
        </w:trPr>
        <w:tc>
          <w:tcPr>
            <w:tcW w:w="1969" w:type="dxa"/>
            <w:gridSpan w:val="3"/>
            <w:vAlign w:val="center"/>
          </w:tcPr>
          <w:p w:rsidR="0010460C" w:rsidRDefault="0010460C" w:rsidP="00C336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491" w:type="dxa"/>
            <w:gridSpan w:val="5"/>
            <w:vAlign w:val="center"/>
          </w:tcPr>
          <w:p w:rsidR="0010460C" w:rsidRDefault="0010460C" w:rsidP="00C336D6">
            <w:pPr>
              <w:jc w:val="center"/>
            </w:pPr>
          </w:p>
        </w:tc>
      </w:tr>
      <w:tr w:rsidR="00A4335C">
        <w:trPr>
          <w:trHeight w:val="6228"/>
        </w:trPr>
        <w:tc>
          <w:tcPr>
            <w:tcW w:w="8460" w:type="dxa"/>
            <w:gridSpan w:val="8"/>
          </w:tcPr>
          <w:p w:rsidR="00A4335C" w:rsidRDefault="00586347">
            <w:pPr>
              <w:numPr>
                <w:ilvl w:val="0"/>
                <w:numId w:val="1"/>
              </w:numPr>
              <w:adjustRightInd w:val="0"/>
              <w:snapToGrid w:val="0"/>
              <w:spacing w:line="240" w:lineRule="atLeast"/>
              <w:ind w:leftChars="-28" w:left="181" w:hangingChars="114" w:hanging="24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预习部分（</w:t>
            </w:r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</w:rPr>
              <w:t>实验基本原理等）</w:t>
            </w:r>
          </w:p>
          <w:p w:rsidR="00A4335C" w:rsidRDefault="00586347">
            <w:pPr>
              <w:adjustRightInd w:val="0"/>
              <w:snapToGrid w:val="0"/>
              <w:spacing w:line="240" w:lineRule="atLeast"/>
              <w:jc w:val="left"/>
            </w:pPr>
            <w:r>
              <w:rPr>
                <w:rFonts w:hint="eastAsia"/>
              </w:rPr>
              <w:t>实验原理：</w:t>
            </w:r>
          </w:p>
          <w:p w:rsidR="00D94BFF" w:rsidRDefault="00D94BFF">
            <w:pPr>
              <w:adjustRightInd w:val="0"/>
              <w:snapToGrid w:val="0"/>
              <w:spacing w:line="240" w:lineRule="atLeast"/>
              <w:jc w:val="left"/>
            </w:pPr>
          </w:p>
          <w:p w:rsidR="00A4335C" w:rsidRDefault="00A4335C">
            <w:pPr>
              <w:adjustRightInd w:val="0"/>
              <w:snapToGrid w:val="0"/>
              <w:spacing w:line="240" w:lineRule="atLeast"/>
              <w:jc w:val="left"/>
              <w:rPr>
                <w:b/>
                <w:bCs/>
              </w:rPr>
            </w:pPr>
          </w:p>
          <w:p w:rsidR="00D94BFF" w:rsidRDefault="00D94BFF">
            <w:pPr>
              <w:adjustRightInd w:val="0"/>
              <w:snapToGrid w:val="0"/>
              <w:spacing w:line="240" w:lineRule="atLeast"/>
              <w:jc w:val="left"/>
              <w:rPr>
                <w:b/>
                <w:bCs/>
              </w:rPr>
            </w:pPr>
          </w:p>
          <w:p w:rsidR="00A4335C" w:rsidRDefault="00586347">
            <w:r>
              <w:rPr>
                <w:rFonts w:hint="eastAsia"/>
              </w:rPr>
              <w:t>主要仪器设备（含必要的元器件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工具）：</w:t>
            </w:r>
          </w:p>
          <w:p w:rsidR="00A4335C" w:rsidRDefault="00A4335C">
            <w:pPr>
              <w:widowControl/>
              <w:jc w:val="left"/>
            </w:pPr>
          </w:p>
          <w:p w:rsidR="00D94BFF" w:rsidRDefault="00D94BFF">
            <w:pPr>
              <w:widowControl/>
              <w:jc w:val="left"/>
            </w:pPr>
          </w:p>
          <w:p w:rsidR="00A4335C" w:rsidRDefault="00586347">
            <w:pPr>
              <w:widowControl/>
              <w:jc w:val="left"/>
            </w:pPr>
            <w:r>
              <w:rPr>
                <w:rFonts w:hint="eastAsia"/>
              </w:rPr>
              <w:t>实验目的：</w:t>
            </w:r>
          </w:p>
          <w:p w:rsidR="00D94BFF" w:rsidRDefault="00D94BFF">
            <w:pPr>
              <w:adjustRightInd w:val="0"/>
              <w:snapToGrid w:val="0"/>
              <w:jc w:val="left"/>
              <w:rPr>
                <w:sz w:val="24"/>
              </w:rPr>
            </w:pPr>
          </w:p>
          <w:p w:rsidR="00A4335C" w:rsidRDefault="00586347">
            <w:pPr>
              <w:widowControl/>
              <w:jc w:val="left"/>
            </w:pPr>
            <w:r>
              <w:rPr>
                <w:rFonts w:hint="eastAsia"/>
              </w:rPr>
              <w:t>实验内容：</w:t>
            </w:r>
          </w:p>
          <w:p w:rsidR="00F80D75" w:rsidRDefault="00F80D75" w:rsidP="00B160C1"/>
        </w:tc>
      </w:tr>
      <w:tr w:rsidR="00A4335C">
        <w:trPr>
          <w:trHeight w:val="3827"/>
        </w:trPr>
        <w:tc>
          <w:tcPr>
            <w:tcW w:w="8460" w:type="dxa"/>
            <w:gridSpan w:val="8"/>
          </w:tcPr>
          <w:p w:rsidR="00A4335C" w:rsidRDefault="0058634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二、实验操作部分（可续页）</w:t>
            </w:r>
          </w:p>
          <w:p w:rsidR="00A4335C" w:rsidRDefault="00586347">
            <w:pPr>
              <w:ind w:left="1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实验数据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表格及数据处理</w:t>
            </w:r>
          </w:p>
          <w:p w:rsidR="00A4335C" w:rsidRDefault="00586347">
            <w:pPr>
              <w:ind w:left="1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实验操作过程（可用图表示）</w:t>
            </w:r>
          </w:p>
          <w:p w:rsidR="00130AD5" w:rsidRDefault="00586347" w:rsidP="00B160C1">
            <w:pPr>
              <w:ind w:left="18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结论</w:t>
            </w:r>
          </w:p>
          <w:p w:rsidR="00B160C1" w:rsidRDefault="00B160C1" w:rsidP="00B160C1">
            <w:pPr>
              <w:ind w:left="180"/>
            </w:pPr>
          </w:p>
          <w:p w:rsidR="00B160C1" w:rsidRPr="00B160C1" w:rsidRDefault="00B160C1" w:rsidP="00B160C1">
            <w:pPr>
              <w:ind w:left="180"/>
            </w:pPr>
          </w:p>
        </w:tc>
      </w:tr>
      <w:tr w:rsidR="00A4335C">
        <w:trPr>
          <w:trHeight w:val="8212"/>
        </w:trPr>
        <w:tc>
          <w:tcPr>
            <w:tcW w:w="8460" w:type="dxa"/>
            <w:gridSpan w:val="8"/>
          </w:tcPr>
          <w:p w:rsidR="00A4335C" w:rsidRDefault="00586347">
            <w:pPr>
              <w:rPr>
                <w:b/>
              </w:rPr>
            </w:pPr>
            <w:r>
              <w:rPr>
                <w:rFonts w:hint="eastAsia"/>
                <w:b/>
              </w:rPr>
              <w:t>三、实验效果分析（包括仪器设备等使用效果、实验完成情况）</w:t>
            </w:r>
          </w:p>
          <w:p w:rsidR="00A4335C" w:rsidRDefault="00A4335C">
            <w:pPr>
              <w:rPr>
                <w:b/>
              </w:rPr>
            </w:pPr>
          </w:p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  <w:p w:rsidR="00A4335C" w:rsidRDefault="00A4335C"/>
        </w:tc>
      </w:tr>
      <w:tr w:rsidR="00A4335C">
        <w:trPr>
          <w:trHeight w:val="3289"/>
        </w:trPr>
        <w:tc>
          <w:tcPr>
            <w:tcW w:w="528" w:type="dxa"/>
            <w:vAlign w:val="center"/>
          </w:tcPr>
          <w:p w:rsidR="00A4335C" w:rsidRDefault="005863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教师评语</w:t>
            </w:r>
          </w:p>
        </w:tc>
        <w:tc>
          <w:tcPr>
            <w:tcW w:w="7932" w:type="dxa"/>
            <w:gridSpan w:val="7"/>
            <w:vAlign w:val="center"/>
          </w:tcPr>
          <w:p w:rsidR="00A4335C" w:rsidRDefault="00A4335C">
            <w:pPr>
              <w:jc w:val="center"/>
              <w:rPr>
                <w:b/>
              </w:rPr>
            </w:pPr>
          </w:p>
        </w:tc>
      </w:tr>
    </w:tbl>
    <w:p w:rsidR="00A4335C" w:rsidRDefault="00A4335C"/>
    <w:sectPr w:rsidR="00A4335C" w:rsidSect="00A4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0EE" w:rsidRDefault="009670EE" w:rsidP="0010460C">
      <w:pPr>
        <w:ind w:firstLine="480"/>
      </w:pPr>
      <w:r>
        <w:separator/>
      </w:r>
    </w:p>
  </w:endnote>
  <w:endnote w:type="continuationSeparator" w:id="0">
    <w:p w:rsidR="009670EE" w:rsidRDefault="009670EE" w:rsidP="0010460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0EE" w:rsidRDefault="009670EE" w:rsidP="0010460C">
      <w:pPr>
        <w:ind w:firstLine="480"/>
      </w:pPr>
      <w:r>
        <w:separator/>
      </w:r>
    </w:p>
  </w:footnote>
  <w:footnote w:type="continuationSeparator" w:id="0">
    <w:p w:rsidR="009670EE" w:rsidRDefault="009670EE" w:rsidP="0010460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F6C42B7"/>
    <w:multiLevelType w:val="hybridMultilevel"/>
    <w:tmpl w:val="FBDE3AAC"/>
    <w:lvl w:ilvl="0" w:tplc="0632F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41"/>
    <w:rsid w:val="000C5477"/>
    <w:rsid w:val="000E4FE6"/>
    <w:rsid w:val="00100F53"/>
    <w:rsid w:val="0010460C"/>
    <w:rsid w:val="0010735E"/>
    <w:rsid w:val="00111E39"/>
    <w:rsid w:val="00113EE8"/>
    <w:rsid w:val="00130AD5"/>
    <w:rsid w:val="00143FF3"/>
    <w:rsid w:val="00192903"/>
    <w:rsid w:val="001A0BD8"/>
    <w:rsid w:val="001C4012"/>
    <w:rsid w:val="001E29A6"/>
    <w:rsid w:val="001F6C22"/>
    <w:rsid w:val="00286DE7"/>
    <w:rsid w:val="00326675"/>
    <w:rsid w:val="003C10C6"/>
    <w:rsid w:val="003C6F75"/>
    <w:rsid w:val="003E135B"/>
    <w:rsid w:val="0042483B"/>
    <w:rsid w:val="0043134D"/>
    <w:rsid w:val="00465063"/>
    <w:rsid w:val="004B7281"/>
    <w:rsid w:val="00516475"/>
    <w:rsid w:val="005351B0"/>
    <w:rsid w:val="00545DB4"/>
    <w:rsid w:val="00556486"/>
    <w:rsid w:val="00586347"/>
    <w:rsid w:val="005949B6"/>
    <w:rsid w:val="00596100"/>
    <w:rsid w:val="005978DA"/>
    <w:rsid w:val="005B1487"/>
    <w:rsid w:val="005B477B"/>
    <w:rsid w:val="005E6E6E"/>
    <w:rsid w:val="00651C69"/>
    <w:rsid w:val="006721B4"/>
    <w:rsid w:val="00676E1C"/>
    <w:rsid w:val="006B3654"/>
    <w:rsid w:val="006F49CD"/>
    <w:rsid w:val="007D019C"/>
    <w:rsid w:val="007D21E8"/>
    <w:rsid w:val="007F7A68"/>
    <w:rsid w:val="00807A95"/>
    <w:rsid w:val="00810192"/>
    <w:rsid w:val="00856A7A"/>
    <w:rsid w:val="00862F88"/>
    <w:rsid w:val="00871A61"/>
    <w:rsid w:val="008D6665"/>
    <w:rsid w:val="008F2F41"/>
    <w:rsid w:val="00935EC2"/>
    <w:rsid w:val="00967033"/>
    <w:rsid w:val="009670EE"/>
    <w:rsid w:val="00972A49"/>
    <w:rsid w:val="00972D4B"/>
    <w:rsid w:val="00990B28"/>
    <w:rsid w:val="009957FB"/>
    <w:rsid w:val="009E06BD"/>
    <w:rsid w:val="009F39F5"/>
    <w:rsid w:val="00A15D43"/>
    <w:rsid w:val="00A2750F"/>
    <w:rsid w:val="00A42A33"/>
    <w:rsid w:val="00A4335C"/>
    <w:rsid w:val="00A4565C"/>
    <w:rsid w:val="00A70B8B"/>
    <w:rsid w:val="00A82AED"/>
    <w:rsid w:val="00AE67E5"/>
    <w:rsid w:val="00B160C1"/>
    <w:rsid w:val="00B20A38"/>
    <w:rsid w:val="00B2783C"/>
    <w:rsid w:val="00B75A3F"/>
    <w:rsid w:val="00B828CA"/>
    <w:rsid w:val="00BD0475"/>
    <w:rsid w:val="00BD04DD"/>
    <w:rsid w:val="00BE52AE"/>
    <w:rsid w:val="00C16573"/>
    <w:rsid w:val="00C36804"/>
    <w:rsid w:val="00C414DE"/>
    <w:rsid w:val="00C707C5"/>
    <w:rsid w:val="00D64FF3"/>
    <w:rsid w:val="00D94BFF"/>
    <w:rsid w:val="00DA05D1"/>
    <w:rsid w:val="00E156F6"/>
    <w:rsid w:val="00E45CA9"/>
    <w:rsid w:val="00E65952"/>
    <w:rsid w:val="00E9003D"/>
    <w:rsid w:val="00EE60FF"/>
    <w:rsid w:val="00F276EA"/>
    <w:rsid w:val="00F6296C"/>
    <w:rsid w:val="00F80D75"/>
    <w:rsid w:val="00FA77EB"/>
    <w:rsid w:val="00FB1454"/>
    <w:rsid w:val="00FB2345"/>
    <w:rsid w:val="00FB23B2"/>
    <w:rsid w:val="7E9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9F6A1"/>
  <w15:docId w15:val="{B25C6DF4-8DEE-4BE5-A9B7-B7798696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3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4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4335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A4335C"/>
    <w:rPr>
      <w:sz w:val="18"/>
      <w:szCs w:val="18"/>
    </w:rPr>
  </w:style>
  <w:style w:type="paragraph" w:styleId="a7">
    <w:name w:val="List Paragraph"/>
    <w:basedOn w:val="a"/>
    <w:uiPriority w:val="34"/>
    <w:qFormat/>
    <w:rsid w:val="00F80D7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80D7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0D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&#33258;&#23450;&#20041;%20Office%20&#27169;&#26495;\&#65288;1-8&#65289;&#23454;&#39564;&#25253;&#21578;&#65288;&#27169;&#26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4A801-09EE-4F53-A216-4680E60D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（1-8）实验报告（模板）.dotx</Template>
  <TotalTime>1</TotalTime>
  <Pages>3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Plumber Mario</dc:creator>
  <cp:lastModifiedBy>Plumber Mario</cp:lastModifiedBy>
  <cp:revision>1</cp:revision>
  <dcterms:created xsi:type="dcterms:W3CDTF">2021-03-06T08:49:00Z</dcterms:created>
  <dcterms:modified xsi:type="dcterms:W3CDTF">2021-03-06T08:50:00Z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